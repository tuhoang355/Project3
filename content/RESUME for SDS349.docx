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42F" w:rsidRDefault="005C2D8A">
      <w:pPr>
        <w:pStyle w:val="Name"/>
      </w:pPr>
      <w:r>
        <w:t>Tu</w:t>
      </w:r>
    </w:p>
    <w:p w:rsidR="005C2D8A" w:rsidRDefault="005C2D8A">
      <w:pPr>
        <w:pStyle w:val="Name"/>
      </w:pPr>
      <w:r>
        <w:t>Hoang</w:t>
      </w:r>
    </w:p>
    <w:p w:rsidR="00BD442F" w:rsidRDefault="005C2D8A">
      <w:pPr>
        <w:pStyle w:val="ContactInfo"/>
      </w:pPr>
      <w:r>
        <w:t>14139 Sunrise Arbor Lane Cypress, Texas 77429</w:t>
      </w:r>
    </w:p>
    <w:p w:rsidR="005C2D8A" w:rsidRDefault="005C2D8A">
      <w:pPr>
        <w:pStyle w:val="ContactInfo"/>
      </w:pPr>
      <w:r>
        <w:t>(832)310-9049</w:t>
      </w:r>
    </w:p>
    <w:p w:rsidR="005C2D8A" w:rsidRDefault="005C2D8A">
      <w:pPr>
        <w:pStyle w:val="ContactInfo"/>
      </w:pPr>
      <w:hyperlink r:id="rId7" w:history="1">
        <w:r w:rsidRPr="00C37E83">
          <w:rPr>
            <w:rStyle w:val="Hyperlink"/>
          </w:rPr>
          <w:t>Tuhoang355@utexas.edu</w:t>
        </w:r>
      </w:hyperlink>
    </w:p>
    <w:p w:rsidR="00BD442F" w:rsidRDefault="005C2D8A">
      <w:pPr>
        <w:pStyle w:val="Heading1"/>
      </w:pPr>
      <w:r>
        <w:t>Objective</w:t>
      </w:r>
    </w:p>
    <w:p w:rsidR="00BD442F" w:rsidRDefault="005C2D8A">
      <w:pPr>
        <w:spacing w:after="180"/>
      </w:pPr>
      <w:r>
        <w:t>To gain experience that will enhance my personal and professional skills</w:t>
      </w:r>
      <w:r w:rsidR="00164AD1">
        <w:t>.</w:t>
      </w:r>
    </w:p>
    <w:p w:rsidR="00BD442F" w:rsidRDefault="0017172A">
      <w:pPr>
        <w:pStyle w:val="Heading1"/>
      </w:pPr>
      <w:sdt>
        <w:sdtPr>
          <w:id w:val="-1150367223"/>
          <w:placeholder>
            <w:docPart w:val="9D354B7BAF757F4D87404CF682538D87"/>
          </w:placeholder>
          <w:temporary/>
          <w:showingPlcHdr/>
          <w15:appearance w15:val="hidden"/>
        </w:sdtPr>
        <w:sdtEndPr/>
        <w:sdtContent>
          <w:r>
            <w:t>Education</w:t>
          </w:r>
        </w:sdtContent>
      </w:sdt>
    </w:p>
    <w:p w:rsidR="005C2D8A" w:rsidRDefault="005C2D8A">
      <w:r>
        <w:t>August 2012- May 2016</w:t>
      </w:r>
      <w:r>
        <w:tab/>
        <w:t>Benjamin O. Davis Senior High School</w:t>
      </w:r>
    </w:p>
    <w:p w:rsidR="005C2D8A" w:rsidRDefault="005C2D8A">
      <w:r>
        <w:tab/>
      </w:r>
      <w:r>
        <w:tab/>
      </w:r>
      <w:r>
        <w:tab/>
        <w:t xml:space="preserve">          </w:t>
      </w:r>
      <w:r>
        <w:tab/>
        <w:t>High School Diploma</w:t>
      </w:r>
    </w:p>
    <w:p w:rsidR="005C2D8A" w:rsidRDefault="005C2D8A"/>
    <w:p w:rsidR="005C2D8A" w:rsidRDefault="005C2D8A">
      <w:r>
        <w:t xml:space="preserve">August 2016-Present           Biology BSA-Business Administration Minor, Austin, The University of </w:t>
      </w:r>
      <w:r>
        <w:tab/>
      </w:r>
      <w:r>
        <w:tab/>
      </w:r>
      <w:r>
        <w:tab/>
        <w:t xml:space="preserve">           Texas at Austin</w:t>
      </w:r>
    </w:p>
    <w:p w:rsidR="005C2D8A" w:rsidRDefault="005C2D8A">
      <w:r>
        <w:tab/>
      </w:r>
      <w:r>
        <w:tab/>
      </w:r>
      <w:r>
        <w:tab/>
        <w:t xml:space="preserve">           Senior, Pre-Med</w:t>
      </w:r>
    </w:p>
    <w:p w:rsidR="005C2D8A" w:rsidRDefault="005C2D8A">
      <w:r>
        <w:tab/>
      </w:r>
      <w:r>
        <w:tab/>
      </w:r>
      <w:r>
        <w:tab/>
        <w:t xml:space="preserve">           Total Hours of Credit: 107</w:t>
      </w:r>
    </w:p>
    <w:p w:rsidR="005C2D8A" w:rsidRDefault="005C2D8A">
      <w:r>
        <w:tab/>
      </w:r>
      <w:r>
        <w:tab/>
      </w:r>
      <w:r>
        <w:tab/>
        <w:t xml:space="preserve">           UT Total Hours of Credit: 64</w:t>
      </w:r>
    </w:p>
    <w:p w:rsidR="005C2D8A" w:rsidRDefault="005C2D8A">
      <w:r>
        <w:tab/>
      </w:r>
      <w:r>
        <w:tab/>
      </w:r>
    </w:p>
    <w:p w:rsidR="00BD442F" w:rsidRDefault="0017172A">
      <w:pPr>
        <w:pStyle w:val="Heading1"/>
      </w:pPr>
      <w:sdt>
        <w:sdtPr>
          <w:id w:val="617349259"/>
          <w:placeholder>
            <w:docPart w:val="9814CD7F7C94FA47B36F0D0AFF8C84F3"/>
          </w:placeholder>
          <w:temporary/>
          <w:showingPlcHdr/>
          <w15:appearance w15:val="hidden"/>
        </w:sdtPr>
        <w:sdtEndPr/>
        <w:sdtContent>
          <w:r>
            <w:t>Experience</w:t>
          </w:r>
        </w:sdtContent>
      </w:sdt>
    </w:p>
    <w:p w:rsidR="00BD442F" w:rsidRDefault="005C2D8A">
      <w:pPr>
        <w:pStyle w:val="Heading2"/>
      </w:pPr>
      <w:r>
        <w:t>Our lady of La Vang</w:t>
      </w:r>
      <w:r w:rsidR="00164AD1">
        <w:t xml:space="preserve"> Parish</w:t>
      </w:r>
    </w:p>
    <w:p w:rsidR="00BD442F" w:rsidRPr="00164AD1" w:rsidRDefault="005C2D8A">
      <w:pPr>
        <w:pStyle w:val="Heading3"/>
        <w:rPr>
          <w:b/>
          <w:bCs/>
        </w:rPr>
      </w:pPr>
      <w:r w:rsidRPr="00164AD1">
        <w:rPr>
          <w:b/>
          <w:bCs/>
        </w:rPr>
        <w:t xml:space="preserve">Assistant Coordinator of </w:t>
      </w:r>
      <w:r w:rsidR="00164AD1" w:rsidRPr="00164AD1">
        <w:rPr>
          <w:b/>
          <w:bCs/>
        </w:rPr>
        <w:t>Teaching Assistant Program</w:t>
      </w:r>
    </w:p>
    <w:p w:rsidR="00BD442F" w:rsidRDefault="00164AD1">
      <w:r>
        <w:t>Oversee the Teaching Assistant Program, coordinate weekly activities, coordinate teaching schedules.</w:t>
      </w:r>
    </w:p>
    <w:p w:rsidR="00164AD1" w:rsidRPr="00164AD1" w:rsidRDefault="00164AD1">
      <w:pPr>
        <w:rPr>
          <w:b/>
          <w:bCs/>
          <w:i/>
          <w:iCs/>
        </w:rPr>
      </w:pPr>
      <w:r w:rsidRPr="00164AD1">
        <w:rPr>
          <w:b/>
          <w:bCs/>
          <w:i/>
          <w:iCs/>
        </w:rPr>
        <w:t>Assistant System Administrator</w:t>
      </w:r>
    </w:p>
    <w:p w:rsidR="00164AD1" w:rsidRPr="00164AD1" w:rsidRDefault="00164AD1">
      <w:r>
        <w:t xml:space="preserve">Data entry and run the grading system that the Catholic school uses. </w:t>
      </w:r>
    </w:p>
    <w:p w:rsidR="00BD442F" w:rsidRDefault="00164AD1">
      <w:pPr>
        <w:pStyle w:val="Heading1"/>
      </w:pPr>
      <w:r>
        <w:t>Clubs and Volunteering</w:t>
      </w:r>
    </w:p>
    <w:p w:rsidR="00BD442F" w:rsidRDefault="00164AD1">
      <w:pPr>
        <w:pStyle w:val="Heading2"/>
      </w:pPr>
      <w:r>
        <w:t>University of Texas at Austin</w:t>
      </w:r>
    </w:p>
    <w:p w:rsidR="00164AD1" w:rsidRDefault="00164AD1" w:rsidP="00164AD1">
      <w:r>
        <w:t>Lions Club (August 2016-2019)</w:t>
      </w:r>
    </w:p>
    <w:p w:rsidR="00164AD1" w:rsidRDefault="00164AD1" w:rsidP="00164AD1">
      <w:pPr>
        <w:pStyle w:val="ListParagraph"/>
        <w:numPr>
          <w:ilvl w:val="0"/>
          <w:numId w:val="11"/>
        </w:numPr>
      </w:pPr>
      <w:r>
        <w:t>Volunteering at multiple volunteering events on and off campus</w:t>
      </w:r>
    </w:p>
    <w:p w:rsidR="00164AD1" w:rsidRDefault="00164AD1" w:rsidP="00164AD1">
      <w:pPr>
        <w:pStyle w:val="ListParagraph"/>
        <w:ind w:left="720" w:firstLine="0"/>
        <w:rPr>
          <w:b/>
          <w:bCs/>
          <w:i/>
          <w:iCs/>
          <w:sz w:val="28"/>
          <w:szCs w:val="28"/>
        </w:rPr>
      </w:pPr>
      <w:r w:rsidRPr="00164AD1">
        <w:rPr>
          <w:b/>
          <w:bCs/>
          <w:i/>
          <w:iCs/>
          <w:sz w:val="28"/>
          <w:szCs w:val="28"/>
        </w:rPr>
        <w:lastRenderedPageBreak/>
        <w:t>Our Lady of La Vang Parish</w:t>
      </w:r>
    </w:p>
    <w:p w:rsidR="00164AD1" w:rsidRDefault="00164AD1" w:rsidP="00164AD1">
      <w:pPr>
        <w:pStyle w:val="ListParagraph"/>
        <w:numPr>
          <w:ilvl w:val="0"/>
          <w:numId w:val="11"/>
        </w:numPr>
      </w:pPr>
      <w:r>
        <w:t>(August 2016-Present)</w:t>
      </w:r>
    </w:p>
    <w:p w:rsidR="00164AD1" w:rsidRDefault="00164AD1" w:rsidP="00164AD1">
      <w:pPr>
        <w:pStyle w:val="ListParagraph"/>
        <w:numPr>
          <w:ilvl w:val="0"/>
          <w:numId w:val="11"/>
        </w:numPr>
      </w:pPr>
      <w:r>
        <w:t>Volunteer weekly at the church catholic school</w:t>
      </w:r>
    </w:p>
    <w:p w:rsidR="00164AD1" w:rsidRPr="00164AD1" w:rsidRDefault="00164AD1" w:rsidP="00164AD1">
      <w:pPr>
        <w:pStyle w:val="ListParagraph"/>
        <w:numPr>
          <w:ilvl w:val="0"/>
          <w:numId w:val="11"/>
        </w:numPr>
      </w:pPr>
      <w:r>
        <w:t xml:space="preserve">Gain experience in teaching, leadership, teamwork, and overall management process. </w:t>
      </w:r>
      <w:bookmarkStart w:id="0" w:name="_GoBack"/>
      <w:bookmarkEnd w:id="0"/>
      <w:r>
        <w:t xml:space="preserve"> </w:t>
      </w:r>
    </w:p>
    <w:p w:rsidR="00164AD1" w:rsidRPr="00164AD1" w:rsidRDefault="00164AD1" w:rsidP="00164AD1">
      <w:pPr>
        <w:pStyle w:val="ListParagraph"/>
        <w:ind w:left="720" w:firstLine="0"/>
      </w:pPr>
      <w:r>
        <w:rPr>
          <w:sz w:val="28"/>
          <w:szCs w:val="28"/>
        </w:rPr>
        <w:tab/>
      </w:r>
    </w:p>
    <w:p w:rsidR="00BD442F" w:rsidRDefault="00BD442F"/>
    <w:sectPr w:rsidR="00BD442F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172A" w:rsidRDefault="0017172A">
      <w:pPr>
        <w:spacing w:after="0" w:line="240" w:lineRule="auto"/>
      </w:pPr>
      <w:r>
        <w:separator/>
      </w:r>
    </w:p>
  </w:endnote>
  <w:endnote w:type="continuationSeparator" w:id="0">
    <w:p w:rsidR="0017172A" w:rsidRDefault="00171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442F" w:rsidRDefault="0017172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172A" w:rsidRDefault="0017172A">
      <w:pPr>
        <w:spacing w:after="0" w:line="240" w:lineRule="auto"/>
      </w:pPr>
      <w:r>
        <w:separator/>
      </w:r>
    </w:p>
  </w:footnote>
  <w:footnote w:type="continuationSeparator" w:id="0">
    <w:p w:rsidR="0017172A" w:rsidRDefault="00171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442F" w:rsidRDefault="0017172A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78EE0E5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442F" w:rsidRDefault="0017172A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B8A9A89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7CD703E"/>
    <w:multiLevelType w:val="hybridMultilevel"/>
    <w:tmpl w:val="DB0C1984"/>
    <w:lvl w:ilvl="0" w:tplc="6FA488A6">
      <w:start w:val="83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D8A"/>
    <w:rsid w:val="00164AD1"/>
    <w:rsid w:val="0017172A"/>
    <w:rsid w:val="005C2D8A"/>
    <w:rsid w:val="00BD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F4054"/>
  <w15:chartTrackingRefBased/>
  <w15:docId w15:val="{C43A85F7-FE12-FF4C-A891-C58CD0D91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5C2D8A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uhoang355@utexas.edu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uhoang-mac1/Library/Containers/com.microsoft.Word/Data/Library/Application%20Support/Microsoft/Office/16.0/DTS/en-US%7bC51D6E8C-4CCF-5241-87FC-72D2D4684A08%7d/%7b3228A50B-6918-554A-B326-6D8599930441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D354B7BAF757F4D87404CF682538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C7549-1925-224F-B3D5-DE6221835301}"/>
      </w:docPartPr>
      <w:docPartBody>
        <w:p w:rsidR="00000000" w:rsidRDefault="00AA2CDF">
          <w:pPr>
            <w:pStyle w:val="9D354B7BAF757F4D87404CF682538D87"/>
          </w:pPr>
          <w:r>
            <w:t>Education</w:t>
          </w:r>
        </w:p>
      </w:docPartBody>
    </w:docPart>
    <w:docPart>
      <w:docPartPr>
        <w:name w:val="9814CD7F7C94FA47B36F0D0AFF8C8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6CA61-C87D-0143-9FC4-AED79857F378}"/>
      </w:docPartPr>
      <w:docPartBody>
        <w:p w:rsidR="00000000" w:rsidRDefault="00AA2CDF">
          <w:pPr>
            <w:pStyle w:val="9814CD7F7C94FA47B36F0D0AFF8C84F3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DF"/>
    <w:rsid w:val="00AA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9C1FC544A3224281EC1E35A0F8E187">
    <w:name w:val="919C1FC544A3224281EC1E35A0F8E187"/>
  </w:style>
  <w:style w:type="paragraph" w:customStyle="1" w:styleId="F90830EC2764744ABF87DB24421BAC70">
    <w:name w:val="F90830EC2764744ABF87DB24421BAC70"/>
  </w:style>
  <w:style w:type="paragraph" w:customStyle="1" w:styleId="B15C5AF9E0507341BEF07A642D733FDB">
    <w:name w:val="B15C5AF9E0507341BEF07A642D733FDB"/>
  </w:style>
  <w:style w:type="paragraph" w:customStyle="1" w:styleId="050463F51276A44FB8D2C7FE817B34E1">
    <w:name w:val="050463F51276A44FB8D2C7FE817B34E1"/>
  </w:style>
  <w:style w:type="paragraph" w:customStyle="1" w:styleId="9D354B7BAF757F4D87404CF682538D87">
    <w:name w:val="9D354B7BAF757F4D87404CF682538D87"/>
  </w:style>
  <w:style w:type="paragraph" w:customStyle="1" w:styleId="ADC9ED360B473544B501D89B29F532CA">
    <w:name w:val="ADC9ED360B473544B501D89B29F532CA"/>
  </w:style>
  <w:style w:type="paragraph" w:customStyle="1" w:styleId="9962B4BDB5FFDE4BAC6B142A41657547">
    <w:name w:val="9962B4BDB5FFDE4BAC6B142A41657547"/>
  </w:style>
  <w:style w:type="paragraph" w:customStyle="1" w:styleId="9814CD7F7C94FA47B36F0D0AFF8C84F3">
    <w:name w:val="9814CD7F7C94FA47B36F0D0AFF8C84F3"/>
  </w:style>
  <w:style w:type="paragraph" w:customStyle="1" w:styleId="E5E1366AC9BBBD4A99C36437F26B2C14">
    <w:name w:val="E5E1366AC9BBBD4A99C36437F26B2C14"/>
  </w:style>
  <w:style w:type="paragraph" w:customStyle="1" w:styleId="0066B8C3019A4547AA01E8909BE3107F">
    <w:name w:val="0066B8C3019A4547AA01E8909BE3107F"/>
  </w:style>
  <w:style w:type="paragraph" w:customStyle="1" w:styleId="6ABD1C1C10CC8341B49DABEBCB80F331">
    <w:name w:val="6ABD1C1C10CC8341B49DABEBCB80F331"/>
  </w:style>
  <w:style w:type="paragraph" w:customStyle="1" w:styleId="647B4A6492409F4CA7A9505E2A59953B">
    <w:name w:val="647B4A6492409F4CA7A9505E2A59953B"/>
  </w:style>
  <w:style w:type="paragraph" w:customStyle="1" w:styleId="F7548F959C95464099BB3C3C345FB97F">
    <w:name w:val="F7548F959C95464099BB3C3C345FB97F"/>
  </w:style>
  <w:style w:type="paragraph" w:customStyle="1" w:styleId="FE32555D15EB4249BD7328FF4A1CC6AE">
    <w:name w:val="FE32555D15EB4249BD7328FF4A1CC6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14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tu.hoang355@yahoo.com</dc:creator>
  <cp:keywords/>
  <dc:description/>
  <cp:lastModifiedBy>tu.hoang355@yahoo.com</cp:lastModifiedBy>
  <cp:revision>1</cp:revision>
  <dcterms:created xsi:type="dcterms:W3CDTF">2019-12-14T07:15:00Z</dcterms:created>
  <dcterms:modified xsi:type="dcterms:W3CDTF">2019-12-14T07:33:00Z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